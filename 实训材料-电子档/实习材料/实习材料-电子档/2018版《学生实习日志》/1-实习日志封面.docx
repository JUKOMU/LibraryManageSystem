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54" w:rsidRDefault="00327B54" w:rsidP="006B4E10">
      <w:pPr>
        <w:rPr>
          <w:kern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6" type="#_x0000_t75" alt="校徽图片" style="position:absolute;left:0;text-align:left;margin-left:861.15pt;margin-top:81.25pt;width:73.7pt;height:73.7pt;z-index:251658240;visibility:visible;mso-wrap-distance-left:2.88pt;mso-wrap-distance-top:2.88pt;mso-wrap-distance-right:2.88pt;mso-wrap-distance-bottom:2.88pt" filled="t" fillcolor="#ccf" insetpen="t">
            <v:imagedata r:id="rId7" o:title=""/>
          </v:shape>
        </w:pict>
      </w:r>
      <w:r>
        <w:rPr>
          <w:kern w:val="0"/>
        </w:rPr>
        <w:t xml:space="preserve"> </w:t>
      </w:r>
      <w:r w:rsidRPr="008D24AC">
        <w:rPr>
          <w:noProof/>
          <w:kern w:val="0"/>
        </w:rPr>
        <w:pict>
          <v:shape id="_x0000_i1025" type="#_x0000_t75" style="width:174.75pt;height:44.25pt">
            <v:imagedata r:id="rId8" o:title=""/>
          </v:shape>
        </w:pict>
      </w:r>
    </w:p>
    <w:p w:rsidR="00327B54" w:rsidRDefault="00327B54" w:rsidP="00DB4398">
      <w:pPr>
        <w:pStyle w:val="BodyText"/>
        <w:rPr>
          <w:rFonts w:ascii="华文楷体" w:eastAsia="华文楷体" w:hAnsi="华文楷体"/>
          <w:b/>
          <w:bCs/>
          <w:kern w:val="0"/>
          <w:szCs w:val="21"/>
        </w:rPr>
      </w:pPr>
    </w:p>
    <w:p w:rsidR="00327B54" w:rsidRDefault="00327B54" w:rsidP="00DB4398">
      <w:pPr>
        <w:pStyle w:val="BodyText"/>
        <w:rPr>
          <w:rFonts w:ascii="华文楷体" w:eastAsia="华文楷体" w:hAnsi="华文楷体"/>
          <w:b/>
          <w:bCs/>
          <w:kern w:val="0"/>
          <w:szCs w:val="21"/>
        </w:rPr>
      </w:pPr>
    </w:p>
    <w:p w:rsidR="00327B54" w:rsidRPr="00DB4398" w:rsidRDefault="00327B54" w:rsidP="00DB4398">
      <w:pPr>
        <w:pStyle w:val="BodyText"/>
        <w:rPr>
          <w:rFonts w:ascii="华文楷体" w:eastAsia="华文楷体" w:hAnsi="华文楷体"/>
          <w:b/>
          <w:bCs/>
          <w:kern w:val="0"/>
          <w:szCs w:val="21"/>
        </w:rPr>
      </w:pPr>
    </w:p>
    <w:p w:rsidR="00327B54" w:rsidRPr="00A551F2" w:rsidRDefault="00327B54" w:rsidP="00A551F2">
      <w:pPr>
        <w:pStyle w:val="BodyText"/>
        <w:spacing w:after="0" w:line="1000" w:lineRule="exact"/>
        <w:jc w:val="center"/>
        <w:rPr>
          <w:rFonts w:ascii="黑体" w:eastAsia="黑体" w:hAnsi="华文楷体"/>
          <w:sz w:val="96"/>
          <w:szCs w:val="96"/>
        </w:rPr>
      </w:pPr>
      <w:r w:rsidRPr="00A551F2">
        <w:rPr>
          <w:rFonts w:ascii="黑体" w:eastAsia="黑体" w:hAnsi="华文楷体" w:hint="eastAsia"/>
          <w:kern w:val="0"/>
          <w:sz w:val="96"/>
          <w:szCs w:val="96"/>
        </w:rPr>
        <w:t>学生实习日志</w:t>
      </w:r>
    </w:p>
    <w:p w:rsidR="00327B54" w:rsidRPr="001C5134" w:rsidRDefault="00327B54" w:rsidP="00560638">
      <w:pPr>
        <w:adjustRightInd w:val="0"/>
        <w:snapToGrid w:val="0"/>
        <w:rPr>
          <w:rFonts w:ascii="黑体" w:eastAsia="黑体" w:hAnsi="Arial Black"/>
          <w:sz w:val="44"/>
          <w:szCs w:val="44"/>
        </w:rPr>
      </w:pPr>
    </w:p>
    <w:p w:rsidR="00327B54" w:rsidRPr="00FA03C8" w:rsidRDefault="00327B54" w:rsidP="001C5134">
      <w:pPr>
        <w:adjustRightInd w:val="0"/>
        <w:snapToGrid w:val="0"/>
        <w:spacing w:line="400" w:lineRule="atLeast"/>
        <w:rPr>
          <w:sz w:val="24"/>
        </w:rPr>
      </w:pPr>
    </w:p>
    <w:p w:rsidR="00327B54" w:rsidRPr="00FA03C8" w:rsidRDefault="00327B54" w:rsidP="001C5134">
      <w:pPr>
        <w:adjustRightInd w:val="0"/>
        <w:snapToGrid w:val="0"/>
        <w:spacing w:line="400" w:lineRule="atLeast"/>
        <w:rPr>
          <w:sz w:val="24"/>
        </w:rPr>
      </w:pPr>
    </w:p>
    <w:tbl>
      <w:tblPr>
        <w:tblW w:w="0" w:type="auto"/>
        <w:jc w:val="center"/>
        <w:tblLook w:val="01E0"/>
      </w:tblPr>
      <w:tblGrid>
        <w:gridCol w:w="1890"/>
        <w:gridCol w:w="4353"/>
      </w:tblGrid>
      <w:tr w:rsidR="00327B54" w:rsidRPr="009E68B8" w:rsidTr="00137BE4">
        <w:trPr>
          <w:trHeight w:val="928"/>
          <w:jc w:val="center"/>
        </w:trPr>
        <w:tc>
          <w:tcPr>
            <w:tcW w:w="1890" w:type="dxa"/>
            <w:vAlign w:val="bottom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黑体" w:eastAsia="黑体"/>
                <w:sz w:val="32"/>
                <w:szCs w:val="32"/>
              </w:rPr>
            </w:pPr>
            <w:r w:rsidRPr="009E68B8">
              <w:rPr>
                <w:rFonts w:ascii="黑体" w:eastAsia="黑体" w:hint="eastAsia"/>
                <w:sz w:val="32"/>
                <w:szCs w:val="32"/>
              </w:rPr>
              <w:t>实习单位</w:t>
            </w:r>
          </w:p>
        </w:tc>
        <w:tc>
          <w:tcPr>
            <w:tcW w:w="4353" w:type="dxa"/>
            <w:tcBorders>
              <w:bottom w:val="single" w:sz="4" w:space="0" w:color="auto"/>
            </w:tcBorders>
            <w:vAlign w:val="center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华文楷体" w:eastAsia="华文楷体" w:hAnsi="华文楷体"/>
                <w:sz w:val="32"/>
                <w:szCs w:val="32"/>
              </w:rPr>
            </w:pPr>
          </w:p>
        </w:tc>
      </w:tr>
      <w:tr w:rsidR="00327B54" w:rsidRPr="009E68B8" w:rsidTr="009E68B8">
        <w:trPr>
          <w:trHeight w:val="848"/>
          <w:jc w:val="center"/>
        </w:trPr>
        <w:tc>
          <w:tcPr>
            <w:tcW w:w="1890" w:type="dxa"/>
            <w:vAlign w:val="bottom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黑体" w:eastAsia="黑体"/>
                <w:sz w:val="32"/>
                <w:szCs w:val="32"/>
              </w:rPr>
            </w:pPr>
            <w:r w:rsidRPr="009E68B8">
              <w:rPr>
                <w:rFonts w:ascii="黑体" w:eastAsia="黑体" w:hint="eastAsia"/>
                <w:sz w:val="32"/>
                <w:szCs w:val="32"/>
              </w:rPr>
              <w:t>学院名称</w:t>
            </w:r>
          </w:p>
        </w:tc>
        <w:tc>
          <w:tcPr>
            <w:tcW w:w="4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华文楷体" w:eastAsia="华文楷体" w:hAnsi="华文楷体"/>
                <w:sz w:val="32"/>
                <w:szCs w:val="32"/>
              </w:rPr>
            </w:pPr>
          </w:p>
        </w:tc>
      </w:tr>
      <w:tr w:rsidR="00327B54" w:rsidRPr="009E68B8" w:rsidTr="009E68B8">
        <w:trPr>
          <w:trHeight w:val="774"/>
          <w:jc w:val="center"/>
        </w:trPr>
        <w:tc>
          <w:tcPr>
            <w:tcW w:w="1890" w:type="dxa"/>
            <w:vAlign w:val="bottom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黑体" w:eastAsia="黑体"/>
                <w:sz w:val="32"/>
                <w:szCs w:val="32"/>
              </w:rPr>
            </w:pPr>
            <w:r w:rsidRPr="009E68B8">
              <w:rPr>
                <w:rFonts w:ascii="黑体" w:eastAsia="黑体" w:hint="eastAsia"/>
                <w:sz w:val="32"/>
                <w:szCs w:val="32"/>
              </w:rPr>
              <w:t>专业班级</w:t>
            </w:r>
          </w:p>
        </w:tc>
        <w:tc>
          <w:tcPr>
            <w:tcW w:w="4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华文楷体" w:eastAsia="华文楷体" w:hAnsi="华文楷体"/>
                <w:sz w:val="32"/>
                <w:szCs w:val="32"/>
              </w:rPr>
            </w:pPr>
          </w:p>
        </w:tc>
      </w:tr>
      <w:tr w:rsidR="00327B54" w:rsidRPr="009E68B8" w:rsidTr="009E68B8">
        <w:trPr>
          <w:trHeight w:val="756"/>
          <w:jc w:val="center"/>
        </w:trPr>
        <w:tc>
          <w:tcPr>
            <w:tcW w:w="1890" w:type="dxa"/>
            <w:vAlign w:val="bottom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黑体" w:eastAsia="黑体"/>
                <w:sz w:val="32"/>
                <w:szCs w:val="32"/>
              </w:rPr>
            </w:pPr>
            <w:r w:rsidRPr="009E68B8">
              <w:rPr>
                <w:rFonts w:ascii="黑体" w:eastAsia="黑体" w:hint="eastAsia"/>
                <w:sz w:val="32"/>
                <w:szCs w:val="32"/>
              </w:rPr>
              <w:t>指导教师</w:t>
            </w:r>
          </w:p>
        </w:tc>
        <w:tc>
          <w:tcPr>
            <w:tcW w:w="4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华文楷体" w:eastAsia="华文楷体" w:hAnsi="华文楷体"/>
                <w:sz w:val="32"/>
                <w:szCs w:val="32"/>
              </w:rPr>
            </w:pPr>
          </w:p>
        </w:tc>
      </w:tr>
      <w:tr w:rsidR="00327B54" w:rsidRPr="009E68B8" w:rsidTr="009E68B8">
        <w:trPr>
          <w:trHeight w:val="766"/>
          <w:jc w:val="center"/>
        </w:trPr>
        <w:tc>
          <w:tcPr>
            <w:tcW w:w="1890" w:type="dxa"/>
            <w:vAlign w:val="bottom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黑体" w:eastAsia="黑体"/>
                <w:sz w:val="32"/>
                <w:szCs w:val="32"/>
              </w:rPr>
            </w:pPr>
            <w:r w:rsidRPr="009E68B8">
              <w:rPr>
                <w:rFonts w:ascii="黑体" w:eastAsia="黑体" w:hint="eastAsia"/>
                <w:sz w:val="32"/>
                <w:szCs w:val="32"/>
              </w:rPr>
              <w:t>学</w:t>
            </w:r>
            <w:r w:rsidRPr="009E68B8">
              <w:rPr>
                <w:rFonts w:ascii="黑体" w:eastAsia="黑体"/>
                <w:sz w:val="32"/>
                <w:szCs w:val="32"/>
              </w:rPr>
              <w:t xml:space="preserve">    </w:t>
            </w:r>
            <w:r w:rsidRPr="009E68B8">
              <w:rPr>
                <w:rFonts w:ascii="黑体" w:eastAsia="黑体" w:hint="eastAsia"/>
                <w:sz w:val="32"/>
                <w:szCs w:val="32"/>
              </w:rPr>
              <w:t>号</w:t>
            </w:r>
          </w:p>
        </w:tc>
        <w:tc>
          <w:tcPr>
            <w:tcW w:w="4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华文楷体" w:eastAsia="华文楷体" w:hAnsi="华文楷体"/>
                <w:sz w:val="32"/>
                <w:szCs w:val="32"/>
              </w:rPr>
            </w:pPr>
          </w:p>
        </w:tc>
      </w:tr>
      <w:tr w:rsidR="00327B54" w:rsidRPr="009E68B8" w:rsidTr="009E68B8">
        <w:trPr>
          <w:trHeight w:val="762"/>
          <w:jc w:val="center"/>
        </w:trPr>
        <w:tc>
          <w:tcPr>
            <w:tcW w:w="1890" w:type="dxa"/>
            <w:vAlign w:val="bottom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黑体" w:eastAsia="黑体"/>
                <w:sz w:val="32"/>
                <w:szCs w:val="32"/>
              </w:rPr>
            </w:pPr>
            <w:r w:rsidRPr="009E68B8">
              <w:rPr>
                <w:rFonts w:ascii="黑体" w:eastAsia="黑体" w:hint="eastAsia"/>
                <w:sz w:val="32"/>
                <w:szCs w:val="32"/>
              </w:rPr>
              <w:t>学生姓名</w:t>
            </w:r>
          </w:p>
        </w:tc>
        <w:tc>
          <w:tcPr>
            <w:tcW w:w="4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7B54" w:rsidRPr="009E68B8" w:rsidRDefault="00327B54" w:rsidP="009E68B8">
            <w:pPr>
              <w:adjustRightInd w:val="0"/>
              <w:snapToGrid w:val="0"/>
              <w:spacing w:line="360" w:lineRule="atLeast"/>
              <w:jc w:val="center"/>
              <w:rPr>
                <w:rFonts w:ascii="华文楷体" w:eastAsia="华文楷体" w:hAnsi="华文楷体"/>
                <w:sz w:val="32"/>
                <w:szCs w:val="32"/>
              </w:rPr>
            </w:pPr>
          </w:p>
        </w:tc>
      </w:tr>
    </w:tbl>
    <w:p w:rsidR="00327B54" w:rsidRPr="00FA03C8" w:rsidRDefault="00327B54" w:rsidP="00DB4398">
      <w:pPr>
        <w:spacing w:line="400" w:lineRule="exact"/>
        <w:rPr>
          <w:rFonts w:ascii="宋体"/>
          <w:sz w:val="24"/>
        </w:rPr>
      </w:pPr>
    </w:p>
    <w:p w:rsidR="00327B54" w:rsidRPr="009E68B8" w:rsidRDefault="00327B54" w:rsidP="00804018">
      <w:pPr>
        <w:spacing w:line="400" w:lineRule="exact"/>
        <w:ind w:leftChars="457" w:left="31680" w:firstLineChars="300" w:firstLine="31680"/>
        <w:rPr>
          <w:rFonts w:ascii="宋体"/>
          <w:szCs w:val="21"/>
        </w:rPr>
      </w:pPr>
      <w:r w:rsidRPr="009E68B8">
        <w:rPr>
          <w:rFonts w:ascii="宋体"/>
          <w:szCs w:val="21"/>
        </w:rPr>
        <w:t>1</w:t>
      </w:r>
      <w:r w:rsidRPr="009E68B8">
        <w:rPr>
          <w:rFonts w:ascii="宋体" w:hint="eastAsia"/>
          <w:szCs w:val="21"/>
        </w:rPr>
        <w:t>、本日志供学生实习记录使用，不作实习总结报告用途。</w:t>
      </w:r>
    </w:p>
    <w:p w:rsidR="00327B54" w:rsidRPr="009E68B8" w:rsidRDefault="00327B54" w:rsidP="00804018">
      <w:pPr>
        <w:spacing w:line="400" w:lineRule="exact"/>
        <w:ind w:leftChars="457" w:left="31680" w:firstLineChars="300" w:firstLine="31680"/>
        <w:rPr>
          <w:rFonts w:ascii="宋体"/>
          <w:szCs w:val="21"/>
        </w:rPr>
      </w:pPr>
      <w:r w:rsidRPr="009E68B8">
        <w:rPr>
          <w:rFonts w:ascii="宋体"/>
          <w:szCs w:val="21"/>
        </w:rPr>
        <w:t>2</w:t>
      </w:r>
      <w:r w:rsidRPr="009E68B8">
        <w:rPr>
          <w:rFonts w:ascii="宋体" w:hint="eastAsia"/>
          <w:szCs w:val="21"/>
        </w:rPr>
        <w:t>、实习结束，学生须将实习日志统一交实习队指导教师。</w:t>
      </w:r>
    </w:p>
    <w:p w:rsidR="00327B54" w:rsidRPr="00D055AC" w:rsidRDefault="00327B54" w:rsidP="00DB4398">
      <w:pPr>
        <w:spacing w:line="400" w:lineRule="exact"/>
        <w:rPr>
          <w:rFonts w:ascii="宋体"/>
          <w:sz w:val="24"/>
        </w:rPr>
      </w:pPr>
    </w:p>
    <w:p w:rsidR="00327B54" w:rsidRDefault="00327B54" w:rsidP="00DB4398">
      <w:pPr>
        <w:spacing w:line="400" w:lineRule="exact"/>
        <w:rPr>
          <w:rFonts w:ascii="宋体"/>
          <w:sz w:val="24"/>
        </w:rPr>
      </w:pPr>
    </w:p>
    <w:p w:rsidR="00327B54" w:rsidRDefault="00327B54" w:rsidP="00DB4398">
      <w:pPr>
        <w:spacing w:line="400" w:lineRule="exact"/>
        <w:rPr>
          <w:rFonts w:ascii="宋体"/>
          <w:sz w:val="24"/>
        </w:rPr>
      </w:pPr>
    </w:p>
    <w:p w:rsidR="00327B54" w:rsidRPr="00FA03C8" w:rsidRDefault="00327B54" w:rsidP="00DB4398">
      <w:pPr>
        <w:spacing w:line="400" w:lineRule="exact"/>
        <w:rPr>
          <w:rFonts w:ascii="宋体"/>
          <w:sz w:val="24"/>
        </w:rPr>
      </w:pPr>
    </w:p>
    <w:p w:rsidR="00327B54" w:rsidRPr="00804018" w:rsidRDefault="00327B54" w:rsidP="0082532F">
      <w:pPr>
        <w:spacing w:line="520" w:lineRule="exact"/>
        <w:jc w:val="center"/>
        <w:rPr>
          <w:rFonts w:eastAsia="黑体"/>
          <w:sz w:val="32"/>
          <w:szCs w:val="32"/>
        </w:rPr>
      </w:pPr>
      <w:r w:rsidRPr="00804018">
        <w:rPr>
          <w:rFonts w:eastAsia="黑体" w:hint="eastAsia"/>
          <w:sz w:val="32"/>
          <w:szCs w:val="32"/>
        </w:rPr>
        <w:t>本科生院制</w:t>
      </w:r>
    </w:p>
    <w:p w:rsidR="00327B54" w:rsidRPr="00FA03C8" w:rsidRDefault="00327B54" w:rsidP="00FA03C8">
      <w:pPr>
        <w:spacing w:line="400" w:lineRule="exact"/>
        <w:jc w:val="center"/>
        <w:rPr>
          <w:rFonts w:ascii="黑体" w:eastAsia="黑体"/>
          <w:szCs w:val="21"/>
        </w:rPr>
      </w:pPr>
    </w:p>
    <w:sectPr w:rsidR="00327B54" w:rsidRPr="00FA03C8" w:rsidSect="001C51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B54" w:rsidRDefault="00327B54" w:rsidP="00CE15DA">
      <w:pPr>
        <w:ind w:firstLine="420"/>
      </w:pPr>
      <w:r>
        <w:separator/>
      </w:r>
    </w:p>
  </w:endnote>
  <w:endnote w:type="continuationSeparator" w:id="0">
    <w:p w:rsidR="00327B54" w:rsidRDefault="00327B54" w:rsidP="00CE15D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54" w:rsidRDefault="00327B54" w:rsidP="00CE15D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54" w:rsidRDefault="00327B54" w:rsidP="00CE15DA">
    <w:pPr>
      <w:pStyle w:val="Footer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54" w:rsidRDefault="00327B54" w:rsidP="00CE15DA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B54" w:rsidRDefault="00327B54" w:rsidP="00CE15DA">
      <w:pPr>
        <w:ind w:firstLine="420"/>
      </w:pPr>
      <w:r>
        <w:separator/>
      </w:r>
    </w:p>
  </w:footnote>
  <w:footnote w:type="continuationSeparator" w:id="0">
    <w:p w:rsidR="00327B54" w:rsidRDefault="00327B54" w:rsidP="00CE15DA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54" w:rsidRDefault="00327B54" w:rsidP="00CE15DA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54" w:rsidRDefault="00327B54" w:rsidP="001C5134">
    <w:pPr>
      <w:pStyle w:val="Header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54" w:rsidRDefault="00327B54" w:rsidP="00CE15DA">
    <w:pPr>
      <w:pStyle w:val="Header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94E86"/>
    <w:multiLevelType w:val="hybridMultilevel"/>
    <w:tmpl w:val="EE783184"/>
    <w:lvl w:ilvl="0" w:tplc="C51427E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5DA"/>
    <w:rsid w:val="00010092"/>
    <w:rsid w:val="00031970"/>
    <w:rsid w:val="00041AB4"/>
    <w:rsid w:val="00043FE3"/>
    <w:rsid w:val="000D61D7"/>
    <w:rsid w:val="001179B1"/>
    <w:rsid w:val="001305F9"/>
    <w:rsid w:val="00137BE4"/>
    <w:rsid w:val="0015092E"/>
    <w:rsid w:val="001C5134"/>
    <w:rsid w:val="0024777D"/>
    <w:rsid w:val="00266EA8"/>
    <w:rsid w:val="00273455"/>
    <w:rsid w:val="002A308B"/>
    <w:rsid w:val="00327B54"/>
    <w:rsid w:val="00343554"/>
    <w:rsid w:val="003520C7"/>
    <w:rsid w:val="00451D44"/>
    <w:rsid w:val="004541A1"/>
    <w:rsid w:val="004603EB"/>
    <w:rsid w:val="004649F1"/>
    <w:rsid w:val="00467CDE"/>
    <w:rsid w:val="004B42DF"/>
    <w:rsid w:val="00502347"/>
    <w:rsid w:val="00537AF5"/>
    <w:rsid w:val="00542728"/>
    <w:rsid w:val="00542759"/>
    <w:rsid w:val="00560638"/>
    <w:rsid w:val="00560900"/>
    <w:rsid w:val="005A1415"/>
    <w:rsid w:val="005B097B"/>
    <w:rsid w:val="005B1219"/>
    <w:rsid w:val="005C6136"/>
    <w:rsid w:val="005E7E15"/>
    <w:rsid w:val="00672DAE"/>
    <w:rsid w:val="006A7956"/>
    <w:rsid w:val="006B4E10"/>
    <w:rsid w:val="006D231D"/>
    <w:rsid w:val="00722E99"/>
    <w:rsid w:val="0075116B"/>
    <w:rsid w:val="007535C8"/>
    <w:rsid w:val="00783B05"/>
    <w:rsid w:val="007908EE"/>
    <w:rsid w:val="007D2810"/>
    <w:rsid w:val="00804018"/>
    <w:rsid w:val="0081043B"/>
    <w:rsid w:val="00810F30"/>
    <w:rsid w:val="00813C3A"/>
    <w:rsid w:val="00817D46"/>
    <w:rsid w:val="0082532F"/>
    <w:rsid w:val="00826E41"/>
    <w:rsid w:val="0084056B"/>
    <w:rsid w:val="008551C4"/>
    <w:rsid w:val="00855291"/>
    <w:rsid w:val="00892102"/>
    <w:rsid w:val="008A3656"/>
    <w:rsid w:val="008D24AC"/>
    <w:rsid w:val="00901628"/>
    <w:rsid w:val="00927930"/>
    <w:rsid w:val="00975AE3"/>
    <w:rsid w:val="009A4372"/>
    <w:rsid w:val="009E68B8"/>
    <w:rsid w:val="00A052B0"/>
    <w:rsid w:val="00A06527"/>
    <w:rsid w:val="00A22454"/>
    <w:rsid w:val="00A2664A"/>
    <w:rsid w:val="00A41113"/>
    <w:rsid w:val="00A551F2"/>
    <w:rsid w:val="00A607B6"/>
    <w:rsid w:val="00A7014A"/>
    <w:rsid w:val="00A71BB6"/>
    <w:rsid w:val="00AA372D"/>
    <w:rsid w:val="00AA570F"/>
    <w:rsid w:val="00B74247"/>
    <w:rsid w:val="00B82814"/>
    <w:rsid w:val="00C25A5F"/>
    <w:rsid w:val="00C6185C"/>
    <w:rsid w:val="00CB4BB9"/>
    <w:rsid w:val="00CE15DA"/>
    <w:rsid w:val="00D055AC"/>
    <w:rsid w:val="00D50F6F"/>
    <w:rsid w:val="00D57273"/>
    <w:rsid w:val="00D66A52"/>
    <w:rsid w:val="00D77E1D"/>
    <w:rsid w:val="00D81CE7"/>
    <w:rsid w:val="00D85352"/>
    <w:rsid w:val="00D93238"/>
    <w:rsid w:val="00D94E24"/>
    <w:rsid w:val="00DB4398"/>
    <w:rsid w:val="00E11549"/>
    <w:rsid w:val="00E506C5"/>
    <w:rsid w:val="00EB5477"/>
    <w:rsid w:val="00EF11F5"/>
    <w:rsid w:val="00F018CF"/>
    <w:rsid w:val="00F04E15"/>
    <w:rsid w:val="00F126C0"/>
    <w:rsid w:val="00F6558E"/>
    <w:rsid w:val="00FA03C8"/>
    <w:rsid w:val="00FE509A"/>
    <w:rsid w:val="00FF7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34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E15D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15D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15DA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1C5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C5134"/>
    <w:rPr>
      <w:rFonts w:ascii="Times New Roman" w:eastAsia="宋体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C51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5134"/>
    <w:rPr>
      <w:rFonts w:ascii="Times New Roman" w:eastAsia="宋体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84056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F018C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F126C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159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4625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5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138</TotalTime>
  <Pages>1</Pages>
  <Words>18</Words>
  <Characters>109</Characters>
  <Application>Microsoft Office Outlook</Application>
  <DocSecurity>0</DocSecurity>
  <Lines>0</Lines>
  <Paragraphs>0</Paragraphs>
  <ScaleCrop>false</ScaleCrop>
  <Company>CSU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李国振</cp:lastModifiedBy>
  <cp:revision>33</cp:revision>
  <cp:lastPrinted>2016-06-20T03:44:00Z</cp:lastPrinted>
  <dcterms:created xsi:type="dcterms:W3CDTF">2014-11-25T08:41:00Z</dcterms:created>
  <dcterms:modified xsi:type="dcterms:W3CDTF">2018-06-29T01:16:00Z</dcterms:modified>
</cp:coreProperties>
</file>